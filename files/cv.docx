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4169EDAE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146675">
        <w:rPr>
          <w:sz w:val="20"/>
          <w:szCs w:val="20"/>
        </w:rPr>
        <w:t xml:space="preserve"> /</w:t>
      </w:r>
      <w:r w:rsidR="00A26D15">
        <w:rPr>
          <w:sz w:val="20"/>
          <w:szCs w:val="20"/>
        </w:rPr>
        <w:t xml:space="preserve">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146675">
        <w:rPr>
          <w:sz w:val="20"/>
          <w:szCs w:val="20"/>
        </w:rPr>
        <w:t xml:space="preserve">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704BC1">
        <w:rPr>
          <w:bCs/>
          <w:sz w:val="20"/>
          <w:szCs w:val="20"/>
        </w:rPr>
        <w:t>Google Scholar:</w:t>
      </w:r>
      <w:r w:rsidR="00FF2AA1">
        <w:rPr>
          <w:bCs/>
          <w:sz w:val="20"/>
          <w:szCs w:val="20"/>
        </w:rPr>
        <w:t xml:space="preserve"> </w:t>
      </w:r>
      <w:hyperlink r:id="rId10" w:history="1">
        <w:r w:rsidR="00FF2AA1" w:rsidRPr="00FF2AA1">
          <w:rPr>
            <w:rStyle w:val="Hyperlink"/>
            <w:bCs/>
            <w:sz w:val="20"/>
            <w:szCs w:val="20"/>
          </w:rPr>
          <w:t>https://scholar.google.ca/citations?user=tnaBlxIAAAAJ</w:t>
        </w:r>
      </w:hyperlink>
      <w:r w:rsidR="00704BC1">
        <w:rPr>
          <w:bCs/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618C089D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1D4E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</w:t>
      </w:r>
      <w:r w:rsidR="006D0EE7">
        <w:rPr>
          <w:sz w:val="20"/>
          <w:szCs w:val="20"/>
        </w:rPr>
        <w:t>Computer</w:t>
      </w:r>
      <w:r>
        <w:rPr>
          <w:sz w:val="20"/>
          <w:szCs w:val="20"/>
        </w:rPr>
        <w:t xml:space="preserve"> </w:t>
      </w:r>
      <w:r w:rsidR="003864CD">
        <w:rPr>
          <w:sz w:val="20"/>
          <w:szCs w:val="20"/>
        </w:rPr>
        <w:t>Vision</w:t>
      </w:r>
      <w:r w:rsidR="006D0EE7">
        <w:rPr>
          <w:sz w:val="20"/>
          <w:szCs w:val="20"/>
        </w:rPr>
        <w:t xml:space="preserve"> for Mobile Robots</w:t>
      </w:r>
      <w:r w:rsidR="00C65AD1">
        <w:rPr>
          <w:sz w:val="20"/>
          <w:szCs w:val="20"/>
        </w:rPr>
        <w:t xml:space="preserve">, </w:t>
      </w:r>
      <w:r w:rsidR="00943741">
        <w:rPr>
          <w:sz w:val="20"/>
          <w:szCs w:val="20"/>
        </w:rPr>
        <w:t>S</w:t>
      </w:r>
      <w:r w:rsidR="000F6DFB">
        <w:rPr>
          <w:sz w:val="20"/>
          <w:szCs w:val="20"/>
        </w:rPr>
        <w:t>upervisor</w:t>
      </w:r>
      <w:r w:rsidR="00943741">
        <w:rPr>
          <w:sz w:val="20"/>
          <w:szCs w:val="20"/>
        </w:rPr>
        <w:t xml:space="preserve"> Prof. John K. Tsotsos</w:t>
      </w:r>
    </w:p>
    <w:p w14:paraId="6033D338" w14:textId="77777777" w:rsidR="00380E48" w:rsidRPr="00F33646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EE0410">
        <w:rPr>
          <w:sz w:val="20"/>
          <w:szCs w:val="20"/>
        </w:rPr>
        <w:t>Computer Science &amp; Engineering</w:t>
      </w:r>
      <w:r w:rsidRPr="00F33646">
        <w:rPr>
          <w:b/>
          <w:bCs/>
          <w:sz w:val="20"/>
          <w:szCs w:val="20"/>
        </w:rPr>
        <w:t xml:space="preserve"> </w:t>
      </w:r>
      <w:r w:rsidRPr="002A492C">
        <w:rPr>
          <w:sz w:val="20"/>
          <w:szCs w:val="20"/>
        </w:rPr>
        <w:t>Outstanding Thesis</w:t>
      </w:r>
      <w:r w:rsidR="00456057" w:rsidRPr="002A492C">
        <w:rPr>
          <w:sz w:val="20"/>
          <w:szCs w:val="20"/>
        </w:rPr>
        <w:t xml:space="preserve"> award</w:t>
      </w:r>
    </w:p>
    <w:p w14:paraId="15046D4B" w14:textId="3F3AF165" w:rsidR="005C4339" w:rsidRPr="00E73A0A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3FD72994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F336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Artificial Intelligence</w:t>
      </w:r>
      <w:r w:rsidR="00A26D15">
        <w:rPr>
          <w:sz w:val="20"/>
          <w:szCs w:val="20"/>
        </w:rPr>
        <w:t xml:space="preserve"> (</w:t>
      </w:r>
      <w:r w:rsidR="00F33646">
        <w:rPr>
          <w:sz w:val="20"/>
          <w:szCs w:val="20"/>
        </w:rPr>
        <w:t>Machine Learning</w:t>
      </w:r>
      <w:r w:rsidR="00A26D15">
        <w:rPr>
          <w:sz w:val="20"/>
          <w:szCs w:val="20"/>
        </w:rPr>
        <w:t xml:space="preserve"> &amp; </w:t>
      </w:r>
      <w:r w:rsidR="00F33646">
        <w:rPr>
          <w:sz w:val="20"/>
          <w:szCs w:val="20"/>
        </w:rPr>
        <w:t>Computer Vision</w:t>
      </w:r>
      <w:r w:rsidR="00A26D15">
        <w:rPr>
          <w:sz w:val="20"/>
          <w:szCs w:val="20"/>
        </w:rPr>
        <w:t>)</w:t>
      </w:r>
    </w:p>
    <w:p w14:paraId="5191F7D6" w14:textId="3C9A3BD2" w:rsidR="00380E48" w:rsidRPr="002A492C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2A492C">
        <w:rPr>
          <w:sz w:val="20"/>
          <w:szCs w:val="20"/>
        </w:rPr>
        <w:t>With High Distinction</w:t>
      </w:r>
    </w:p>
    <w:p w14:paraId="64349F24" w14:textId="03F5B3A5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 / 4.0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2BE81EDB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 xml:space="preserve">Computer Science &amp; Engineering </w:t>
      </w:r>
      <w:r w:rsidRPr="008C075B">
        <w:rPr>
          <w:sz w:val="20"/>
          <w:szCs w:val="20"/>
        </w:rPr>
        <w:t>Outstanding Thesis</w:t>
      </w:r>
      <w:r w:rsidR="00456057" w:rsidRPr="008C075B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="002868E9">
        <w:rPr>
          <w:b/>
          <w:bCs/>
          <w:sz w:val="20"/>
          <w:szCs w:val="20"/>
        </w:rPr>
        <w:t>2020</w:t>
      </w:r>
    </w:p>
    <w:p w14:paraId="782FD8B1" w14:textId="6A3906F7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701A30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Paper Finalist</w:t>
      </w:r>
      <w:r w:rsidRPr="00E73A0A">
        <w:rPr>
          <w:sz w:val="20"/>
          <w:szCs w:val="20"/>
        </w:rPr>
        <w:t>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8C075B">
        <w:rPr>
          <w:sz w:val="20"/>
          <w:szCs w:val="20"/>
        </w:rPr>
        <w:t>Best Robotics Paper</w:t>
      </w:r>
      <w:r w:rsidRPr="00E73A0A">
        <w:rPr>
          <w:sz w:val="20"/>
          <w:szCs w:val="20"/>
        </w:rPr>
        <w:t>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Lassonde Graduate </w:t>
      </w:r>
      <w:r w:rsidRPr="008C075B">
        <w:rPr>
          <w:sz w:val="20"/>
          <w:szCs w:val="20"/>
        </w:rPr>
        <w:t>Entrance Scholarship</w:t>
      </w:r>
      <w:r w:rsidRPr="00E73A0A">
        <w:rPr>
          <w:sz w:val="20"/>
          <w:szCs w:val="20"/>
        </w:rPr>
        <w:t>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</w:t>
      </w:r>
      <w:r w:rsidRPr="008C075B">
        <w:rPr>
          <w:sz w:val="20"/>
          <w:szCs w:val="20"/>
        </w:rPr>
        <w:t>High Distinction</w:t>
      </w:r>
      <w:r w:rsidRPr="00447348"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269B6008" w14:textId="3CC24448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 w:rsidRPr="005D590C">
        <w:rPr>
          <w:b w:val="0"/>
          <w:bCs/>
          <w:sz w:val="20"/>
          <w:szCs w:val="20"/>
        </w:rPr>
        <w:t>(</w:t>
      </w:r>
      <w:r w:rsidR="00D607EE" w:rsidRPr="005D590C">
        <w:rPr>
          <w:b w:val="0"/>
          <w:bCs/>
          <w:sz w:val="20"/>
          <w:szCs w:val="20"/>
        </w:rPr>
        <w:t xml:space="preserve">an </w:t>
      </w:r>
      <w:r w:rsidR="007B63CC" w:rsidRPr="005D590C">
        <w:rPr>
          <w:b w:val="0"/>
          <w:bCs/>
          <w:sz w:val="20"/>
          <w:szCs w:val="20"/>
        </w:rPr>
        <w:t xml:space="preserve">Autonomous Driving </w:t>
      </w:r>
      <w:r w:rsidR="00D607EE" w:rsidRPr="005D590C">
        <w:rPr>
          <w:b w:val="0"/>
          <w:bCs/>
          <w:sz w:val="20"/>
          <w:szCs w:val="20"/>
        </w:rPr>
        <w:t xml:space="preserve">Trucks </w:t>
      </w:r>
      <w:r w:rsidR="000241C5" w:rsidRPr="005D590C">
        <w:rPr>
          <w:b w:val="0"/>
          <w:bCs/>
          <w:sz w:val="20"/>
          <w:szCs w:val="20"/>
        </w:rPr>
        <w:t>startup</w:t>
      </w:r>
      <w:r w:rsidR="007B63CC" w:rsidRPr="005D590C">
        <w:rPr>
          <w:b w:val="0"/>
          <w:bCs/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463D0279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</w:t>
      </w:r>
      <w:r w:rsidR="0000177D">
        <w:rPr>
          <w:sz w:val="20"/>
          <w:szCs w:val="20"/>
        </w:rPr>
        <w:t>.</w:t>
      </w:r>
      <w:r w:rsidRPr="00E73A0A">
        <w:rPr>
          <w:sz w:val="20"/>
          <w:szCs w:val="20"/>
        </w:rPr>
        <w:t xml:space="preserve">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lastRenderedPageBreak/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A8B6D9F" w:rsidR="005E1DEF" w:rsidRPr="0091445A" w:rsidRDefault="005E1DEF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</w:t>
      </w:r>
      <w:r w:rsidR="00D9571E" w:rsidRPr="00A34CBC">
        <w:rPr>
          <w:b w:val="0"/>
          <w:bCs/>
          <w:sz w:val="20"/>
          <w:szCs w:val="20"/>
        </w:rPr>
        <w:t>Web Programming</w:t>
      </w:r>
      <w:r w:rsidRPr="00A34CBC">
        <w:rPr>
          <w:b w:val="0"/>
          <w:bCs/>
          <w:sz w:val="20"/>
          <w:szCs w:val="20"/>
        </w:rPr>
        <w:t>”</w:t>
      </w:r>
      <w:r w:rsidR="00A815AE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5ED47FB9" w:rsidR="00111C9B" w:rsidRPr="0091445A" w:rsidRDefault="00870F0B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to Prof</w:t>
      </w:r>
      <w:r w:rsidR="00423A41" w:rsidRPr="00A34CBC">
        <w:rPr>
          <w:b w:val="0"/>
          <w:bCs/>
          <w:sz w:val="20"/>
          <w:szCs w:val="20"/>
        </w:rPr>
        <w:t xml:space="preserve">essor </w:t>
      </w:r>
      <w:proofErr w:type="spellStart"/>
      <w:r w:rsidR="00423A41" w:rsidRPr="00A34CBC">
        <w:rPr>
          <w:b w:val="0"/>
          <w:bCs/>
          <w:sz w:val="20"/>
          <w:szCs w:val="20"/>
        </w:rPr>
        <w:t>Ja</w:t>
      </w:r>
      <w:r w:rsidR="00734B39" w:rsidRPr="00A34CBC">
        <w:rPr>
          <w:b w:val="0"/>
          <w:bCs/>
          <w:sz w:val="20"/>
          <w:szCs w:val="20"/>
        </w:rPr>
        <w:t>rek</w:t>
      </w:r>
      <w:proofErr w:type="spellEnd"/>
      <w:r w:rsidR="00734B39" w:rsidRPr="00A34CBC">
        <w:rPr>
          <w:b w:val="0"/>
          <w:bCs/>
          <w:sz w:val="20"/>
          <w:szCs w:val="20"/>
        </w:rPr>
        <w:t xml:space="preserve"> </w:t>
      </w:r>
      <w:proofErr w:type="spellStart"/>
      <w:r w:rsidR="00734B39" w:rsidRPr="00A34CBC">
        <w:rPr>
          <w:b w:val="0"/>
          <w:bCs/>
          <w:sz w:val="20"/>
          <w:szCs w:val="20"/>
        </w:rPr>
        <w:t>Gryz</w:t>
      </w:r>
      <w:proofErr w:type="spellEnd"/>
      <w:r w:rsidRPr="00A34CBC">
        <w:rPr>
          <w:b w:val="0"/>
          <w:bCs/>
          <w:sz w:val="20"/>
          <w:szCs w:val="20"/>
        </w:rPr>
        <w:t xml:space="preserve"> in “</w:t>
      </w:r>
      <w:r w:rsidR="00734B39" w:rsidRPr="00A34CBC">
        <w:rPr>
          <w:b w:val="0"/>
          <w:bCs/>
          <w:sz w:val="20"/>
          <w:szCs w:val="20"/>
        </w:rPr>
        <w:t xml:space="preserve">Introduction </w:t>
      </w:r>
      <w:r w:rsidR="00111C9B" w:rsidRPr="00A34CBC">
        <w:rPr>
          <w:b w:val="0"/>
          <w:bCs/>
          <w:sz w:val="20"/>
          <w:szCs w:val="20"/>
        </w:rPr>
        <w:t>to Database Management Systems</w:t>
      </w:r>
      <w:r w:rsidRPr="00A34CBC">
        <w:rPr>
          <w:b w:val="0"/>
          <w:bCs/>
          <w:sz w:val="20"/>
          <w:szCs w:val="20"/>
        </w:rPr>
        <w:t>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1AE7661B" w:rsidR="00B37416" w:rsidRPr="0091445A" w:rsidRDefault="00FD2C07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 xml:space="preserve">– to </w:t>
      </w:r>
      <w:r w:rsidR="00484BE2" w:rsidRPr="00A34CBC">
        <w:rPr>
          <w:b w:val="0"/>
          <w:bCs/>
          <w:sz w:val="20"/>
          <w:szCs w:val="20"/>
        </w:rPr>
        <w:t xml:space="preserve">Professor </w:t>
      </w:r>
      <w:proofErr w:type="spellStart"/>
      <w:r w:rsidR="00484BE2" w:rsidRPr="00A34CBC">
        <w:rPr>
          <w:b w:val="0"/>
          <w:bCs/>
          <w:sz w:val="20"/>
          <w:szCs w:val="20"/>
        </w:rPr>
        <w:t>Uyen</w:t>
      </w:r>
      <w:proofErr w:type="spellEnd"/>
      <w:r w:rsidR="00484BE2" w:rsidRPr="00A34CBC">
        <w:rPr>
          <w:b w:val="0"/>
          <w:bCs/>
          <w:sz w:val="20"/>
          <w:szCs w:val="20"/>
        </w:rPr>
        <w:t xml:space="preserve"> Trang Nguyen </w:t>
      </w:r>
      <w:r w:rsidRPr="00A34CBC">
        <w:rPr>
          <w:b w:val="0"/>
          <w:bCs/>
          <w:sz w:val="20"/>
          <w:szCs w:val="20"/>
        </w:rPr>
        <w:t>in “</w:t>
      </w:r>
      <w:r w:rsidR="00484BE2" w:rsidRPr="00A34CBC">
        <w:rPr>
          <w:b w:val="0"/>
          <w:bCs/>
          <w:sz w:val="20"/>
          <w:szCs w:val="20"/>
        </w:rPr>
        <w:t>Software Tools</w:t>
      </w:r>
      <w:r w:rsidRPr="00A34CBC">
        <w:rPr>
          <w:b w:val="0"/>
          <w:bCs/>
          <w:sz w:val="20"/>
          <w:szCs w:val="20"/>
        </w:rPr>
        <w:t xml:space="preserve"> (</w:t>
      </w:r>
      <w:r w:rsidR="00A31261" w:rsidRPr="00A34CBC">
        <w:rPr>
          <w:b w:val="0"/>
          <w:bCs/>
          <w:sz w:val="20"/>
          <w:szCs w:val="20"/>
        </w:rPr>
        <w:t>C language</w:t>
      </w:r>
      <w:r w:rsidRPr="00A34CBC">
        <w:rPr>
          <w:b w:val="0"/>
          <w:bCs/>
          <w:sz w:val="20"/>
          <w:szCs w:val="20"/>
        </w:rPr>
        <w:t>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DA0CE62" w:rsidR="006B3C27" w:rsidRDefault="00CF6A0C" w:rsidP="00930DC4">
      <w:pPr>
        <w:pStyle w:val="JobTitle"/>
        <w:spacing w:after="160"/>
        <w:ind w:left="289" w:right="2274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</w:t>
      </w:r>
      <w:r w:rsidRPr="00A34CBC">
        <w:rPr>
          <w:b w:val="0"/>
          <w:bCs/>
          <w:sz w:val="20"/>
          <w:szCs w:val="20"/>
        </w:rPr>
        <w:t>– in “Computer Organization (Verilog)”</w:t>
      </w:r>
      <w:r w:rsidR="00930DC4" w:rsidRPr="00A34CBC">
        <w:rPr>
          <w:b w:val="0"/>
          <w:bCs/>
          <w:sz w:val="20"/>
          <w:szCs w:val="20"/>
        </w:rPr>
        <w:t xml:space="preserve"> (Undergraduate)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2F49B3AB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A34CBC">
        <w:rPr>
          <w:b w:val="0"/>
          <w:bCs/>
          <w:sz w:val="20"/>
          <w:szCs w:val="20"/>
        </w:rPr>
        <w:t xml:space="preserve"> –</w:t>
      </w:r>
      <w:r w:rsidRPr="0091445A">
        <w:rPr>
          <w:sz w:val="20"/>
          <w:szCs w:val="20"/>
        </w:rPr>
        <w:t xml:space="preserve"> </w:t>
      </w:r>
      <w:r w:rsidRPr="00A34CBC">
        <w:rPr>
          <w:b w:val="0"/>
          <w:bCs/>
          <w:sz w:val="20"/>
          <w:szCs w:val="20"/>
        </w:rPr>
        <w:t xml:space="preserve">to Professor Eric </w:t>
      </w:r>
      <w:proofErr w:type="spellStart"/>
      <w:r w:rsidRPr="00A34CBC">
        <w:rPr>
          <w:b w:val="0"/>
          <w:bCs/>
          <w:sz w:val="20"/>
          <w:szCs w:val="20"/>
        </w:rPr>
        <w:t>Hehner</w:t>
      </w:r>
      <w:proofErr w:type="spellEnd"/>
      <w:r w:rsidRPr="00A34CBC">
        <w:rPr>
          <w:b w:val="0"/>
          <w:bCs/>
          <w:sz w:val="20"/>
          <w:szCs w:val="20"/>
        </w:rPr>
        <w:t xml:space="preserve"> in “Formal Methods in Software Design”</w:t>
      </w:r>
      <w:r w:rsidR="00930DC4" w:rsidRPr="00A34CBC">
        <w:rPr>
          <w:b w:val="0"/>
          <w:bCs/>
          <w:sz w:val="20"/>
          <w:szCs w:val="20"/>
        </w:rPr>
        <w:t xml:space="preserve"> (Undergraduate and Graduate)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12A5E7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>Committee: Prof. John K. Tsotso</w:t>
      </w:r>
      <w:r w:rsidR="001C5D2F">
        <w:rPr>
          <w:bCs/>
          <w:iCs/>
          <w:sz w:val="20"/>
          <w:szCs w:val="20"/>
        </w:rPr>
        <w:t>s</w:t>
      </w:r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2A492C">
        <w:rPr>
          <w:sz w:val="20"/>
          <w:szCs w:val="20"/>
        </w:rPr>
        <w:t>Outstanding Thesis</w:t>
      </w:r>
      <w:r w:rsidR="00B16C06" w:rsidRPr="002A492C">
        <w:rPr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 xml:space="preserve">"Fast Visual Object Tracking using Ellipse Fitting for Rotated Bounding </w:t>
      </w:r>
      <w:proofErr w:type="gramStart"/>
      <w:r w:rsidRPr="00232F16">
        <w:rPr>
          <w:i/>
          <w:sz w:val="20"/>
          <w:szCs w:val="20"/>
        </w:rPr>
        <w:t>Boxes</w:t>
      </w:r>
      <w:proofErr w:type="gramEnd"/>
      <w:r w:rsidRPr="00232F16">
        <w:rPr>
          <w:i/>
          <w:sz w:val="20"/>
          <w:szCs w:val="20"/>
        </w:rPr>
        <w:t>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82449D" w:rsidRPr="002A492C">
        <w:rPr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 w:rsidRPr="002A492C">
        <w:rPr>
          <w:sz w:val="20"/>
          <w:szCs w:val="20"/>
        </w:rPr>
        <w:t>O</w:t>
      </w:r>
      <w:r w:rsidR="00AD2426" w:rsidRPr="002A492C">
        <w:rPr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3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 xml:space="preserve">"Scene Classification in Indoor Environments for Robots using Word </w:t>
      </w:r>
      <w:proofErr w:type="gramStart"/>
      <w:r w:rsidRPr="00E73A0A">
        <w:rPr>
          <w:i/>
          <w:sz w:val="20"/>
          <w:szCs w:val="20"/>
        </w:rPr>
        <w:t>Embeddings</w:t>
      </w:r>
      <w:proofErr w:type="gramEnd"/>
      <w:r w:rsidRPr="00E73A0A">
        <w:rPr>
          <w:i/>
          <w:sz w:val="20"/>
          <w:szCs w:val="20"/>
        </w:rPr>
        <w:t>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E0257A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4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 xml:space="preserve">"Indoor Localization in Dynamic Human Environments using Visual Odometry and Global Pose </w:t>
      </w:r>
      <w:proofErr w:type="gramStart"/>
      <w:r w:rsidRPr="00791FB0">
        <w:rPr>
          <w:i/>
          <w:sz w:val="20"/>
          <w:szCs w:val="20"/>
        </w:rPr>
        <w:t>Refinement</w:t>
      </w:r>
      <w:proofErr w:type="gramEnd"/>
      <w:r w:rsidRPr="00791FB0">
        <w:rPr>
          <w:i/>
          <w:sz w:val="20"/>
          <w:szCs w:val="20"/>
        </w:rPr>
        <w:t>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7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8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 w:rsidRPr="00AC2AF5">
        <w:rPr>
          <w:bCs/>
          <w:sz w:val="20"/>
          <w:szCs w:val="20"/>
        </w:rPr>
        <w:t>O</w:t>
      </w:r>
      <w:r w:rsidR="00534789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lastRenderedPageBreak/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20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1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 w:rsidRPr="00AC2AF5">
        <w:rPr>
          <w:bCs/>
          <w:sz w:val="20"/>
          <w:szCs w:val="20"/>
        </w:rPr>
        <w:t>O</w:t>
      </w:r>
      <w:r w:rsidR="003C4847" w:rsidRPr="00AC2AF5">
        <w:rPr>
          <w:bCs/>
          <w:sz w:val="20"/>
          <w:szCs w:val="20"/>
        </w:rPr>
        <w:t>ral</w:t>
      </w:r>
      <w:r w:rsidR="005F6EC2" w:rsidRPr="00AC2AF5">
        <w:rPr>
          <w:bCs/>
          <w:sz w:val="20"/>
          <w:szCs w:val="20"/>
        </w:rPr>
        <w:t>)</w:t>
      </w:r>
      <w:r w:rsidR="00C33DEA" w:rsidRPr="00AC2AF5">
        <w:rPr>
          <w:bCs/>
          <w:sz w:val="20"/>
          <w:szCs w:val="20"/>
        </w:rPr>
        <w:t xml:space="preserve"> </w:t>
      </w:r>
      <w:r w:rsidR="005F6EC2" w:rsidRPr="00AC2AF5">
        <w:rPr>
          <w:bCs/>
          <w:sz w:val="20"/>
          <w:szCs w:val="20"/>
        </w:rPr>
        <w:t>(</w:t>
      </w:r>
      <w:r w:rsidR="00C33DEA" w:rsidRPr="00AC2AF5">
        <w:rPr>
          <w:bCs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4458699F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 xml:space="preserve">* denote as equal </w:t>
      </w:r>
      <w:r w:rsidR="009D2D90">
        <w:rPr>
          <w:sz w:val="20"/>
          <w:szCs w:val="20"/>
        </w:rPr>
        <w:t>contribution.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2AFEE6E4" w:rsidR="005C4339" w:rsidRPr="00E73A0A" w:rsidRDefault="00FF32C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0F144376" w:rsidR="005C4339" w:rsidRPr="00E73A0A" w:rsidRDefault="007E2FE2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Probabilistic Learning and Reasoning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7B010EF4" w:rsidR="006837EF" w:rsidRPr="00E73A0A" w:rsidRDefault="006837E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21C1A05C" w:rsidR="003835BC" w:rsidRPr="00E73A0A" w:rsidRDefault="00661825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>Visual Computing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396AD20D" w:rsidR="00614038" w:rsidRPr="00E73A0A" w:rsidRDefault="00B41B37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AC2AF5">
        <w:rPr>
          <w:bCs/>
          <w:sz w:val="20"/>
          <w:szCs w:val="20"/>
        </w:rPr>
        <w:t>T</w:t>
      </w:r>
      <w:r w:rsidR="002D0E58" w:rsidRPr="00AC2AF5">
        <w:rPr>
          <w:bCs/>
          <w:sz w:val="20"/>
          <w:szCs w:val="20"/>
        </w:rPr>
        <w:t>op 1)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060333F" w:rsidR="00E0270E" w:rsidRPr="00E73A0A" w:rsidRDefault="00D11F9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>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Undergrad </w:t>
      </w:r>
      <w:r w:rsidR="00C0053E">
        <w:rPr>
          <w:sz w:val="20"/>
          <w:szCs w:val="20"/>
        </w:rPr>
        <w:t>3</w:t>
      </w:r>
      <w:r w:rsidR="00C0053E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4A4A1A92" w:rsidR="00614038" w:rsidRPr="00E73A0A" w:rsidRDefault="002F514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Embodied 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0F6172">
        <w:rPr>
          <w:sz w:val="20"/>
          <w:szCs w:val="20"/>
        </w:rPr>
        <w:t xml:space="preserve"> </w:t>
      </w:r>
      <w:r w:rsidR="00C0053E">
        <w:rPr>
          <w:sz w:val="20"/>
          <w:szCs w:val="20"/>
        </w:rPr>
        <w:t>2</w:t>
      </w:r>
      <w:r w:rsidR="00C0053E" w:rsidRPr="000F6172">
        <w:rPr>
          <w:sz w:val="20"/>
          <w:szCs w:val="20"/>
          <w:vertAlign w:val="superscript"/>
        </w:rPr>
        <w:t>nd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0CFC3EEE" w:rsidR="0002535F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37659C">
        <w:rPr>
          <w:sz w:val="20"/>
          <w:szCs w:val="20"/>
        </w:rPr>
        <w:tab/>
      </w:r>
      <w:r w:rsidR="00C0053E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C0053E">
        <w:rPr>
          <w:sz w:val="20"/>
          <w:szCs w:val="20"/>
        </w:rPr>
        <w:t xml:space="preserve"> 1</w:t>
      </w:r>
      <w:r w:rsidR="00C0053E" w:rsidRPr="000F6172">
        <w:rPr>
          <w:sz w:val="20"/>
          <w:szCs w:val="20"/>
          <w:vertAlign w:val="superscript"/>
        </w:rPr>
        <w:t>st</w:t>
      </w:r>
      <w:r w:rsidR="00C0053E">
        <w:rPr>
          <w:sz w:val="20"/>
          <w:szCs w:val="20"/>
        </w:rPr>
        <w:t xml:space="preserve"> </w:t>
      </w:r>
      <w:proofErr w:type="spellStart"/>
      <w:r w:rsidR="00C0053E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1145ACEA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Data Analysis and Visualization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Grad</w:t>
      </w:r>
      <w:r w:rsidR="009D2D90">
        <w:rPr>
          <w:sz w:val="20"/>
          <w:szCs w:val="20"/>
        </w:rPr>
        <w:t>uate</w:t>
      </w:r>
      <w:r w:rsidR="00A961E1">
        <w:rPr>
          <w:sz w:val="20"/>
          <w:szCs w:val="20"/>
        </w:rPr>
        <w:t xml:space="preserve"> 2</w:t>
      </w:r>
      <w:r w:rsidR="00A961E1" w:rsidRPr="000F6172">
        <w:rPr>
          <w:sz w:val="20"/>
          <w:szCs w:val="20"/>
          <w:vertAlign w:val="superscript"/>
        </w:rPr>
        <w:t>nd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4500BF97" w14:textId="2C91F8FA" w:rsidR="00E50670" w:rsidRDefault="00E50670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ab/>
        <w:t>A+ (</w:t>
      </w:r>
      <w:r w:rsidRPr="00AC2AF5">
        <w:rPr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7095759" w:rsidR="00F009CA" w:rsidRPr="00E73A0A" w:rsidRDefault="0033729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>Computer Networks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3</w:t>
      </w:r>
      <w:r w:rsidR="00A961E1" w:rsidRPr="000F6172">
        <w:rPr>
          <w:sz w:val="20"/>
          <w:szCs w:val="20"/>
          <w:vertAlign w:val="superscript"/>
        </w:rPr>
        <w:t>rd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68EAF1" w:rsidR="006D3094" w:rsidRPr="00E73A0A" w:rsidRDefault="00F009CA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>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086E56CD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  <w:r w:rsidR="00C87CE9">
        <w:rPr>
          <w:sz w:val="20"/>
          <w:szCs w:val="20"/>
        </w:rPr>
        <w:t xml:space="preserve">, </w:t>
      </w:r>
      <w:r w:rsidR="009B0B6A">
        <w:rPr>
          <w:sz w:val="20"/>
          <w:szCs w:val="20"/>
        </w:rPr>
        <w:t>Autonomous</w:t>
      </w:r>
      <w:r w:rsidR="00B42948">
        <w:rPr>
          <w:sz w:val="20"/>
          <w:szCs w:val="20"/>
        </w:rPr>
        <w:t xml:space="preserve"> </w:t>
      </w:r>
      <w:r w:rsidR="00C87CE9">
        <w:rPr>
          <w:sz w:val="20"/>
          <w:szCs w:val="20"/>
        </w:rPr>
        <w:t>Driv</w:t>
      </w:r>
      <w:r w:rsidR="009B0B6A">
        <w:rPr>
          <w:sz w:val="20"/>
          <w:szCs w:val="20"/>
        </w:rPr>
        <w:t>ing</w:t>
      </w:r>
      <w:r w:rsidR="00C87CE9">
        <w:rPr>
          <w:sz w:val="20"/>
          <w:szCs w:val="20"/>
        </w:rPr>
        <w:t xml:space="preserve"> </w:t>
      </w:r>
      <w:r w:rsidR="009B0B6A">
        <w:rPr>
          <w:sz w:val="20"/>
          <w:szCs w:val="20"/>
        </w:rPr>
        <w:t>Platform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352F" w14:textId="77777777" w:rsidR="00E0257A" w:rsidRDefault="00E0257A">
      <w:pPr>
        <w:spacing w:line="240" w:lineRule="auto"/>
      </w:pPr>
      <w:r>
        <w:separator/>
      </w:r>
    </w:p>
  </w:endnote>
  <w:endnote w:type="continuationSeparator" w:id="0">
    <w:p w14:paraId="78DF54B6" w14:textId="77777777" w:rsidR="00E0257A" w:rsidRDefault="00E02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71D7" w14:textId="77777777" w:rsidR="00E0257A" w:rsidRDefault="00E0257A">
      <w:pPr>
        <w:spacing w:line="240" w:lineRule="auto"/>
      </w:pPr>
      <w:r>
        <w:separator/>
      </w:r>
    </w:p>
  </w:footnote>
  <w:footnote w:type="continuationSeparator" w:id="0">
    <w:p w14:paraId="5F459C3B" w14:textId="77777777" w:rsidR="00E0257A" w:rsidRDefault="00E02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FF8F" w14:textId="0413FC25" w:rsidR="005C4339" w:rsidRDefault="00E0257A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77D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0F6172"/>
    <w:rsid w:val="000F6DFB"/>
    <w:rsid w:val="00111C74"/>
    <w:rsid w:val="00111C9B"/>
    <w:rsid w:val="0011377A"/>
    <w:rsid w:val="00126808"/>
    <w:rsid w:val="001451D3"/>
    <w:rsid w:val="00146675"/>
    <w:rsid w:val="00152FB3"/>
    <w:rsid w:val="001675F0"/>
    <w:rsid w:val="00195793"/>
    <w:rsid w:val="001A2A2A"/>
    <w:rsid w:val="001A7182"/>
    <w:rsid w:val="001A7796"/>
    <w:rsid w:val="001B2004"/>
    <w:rsid w:val="001B473C"/>
    <w:rsid w:val="001C5D2F"/>
    <w:rsid w:val="001D4E46"/>
    <w:rsid w:val="001E14DA"/>
    <w:rsid w:val="001E3DE4"/>
    <w:rsid w:val="001F394A"/>
    <w:rsid w:val="001F6BB8"/>
    <w:rsid w:val="002024D8"/>
    <w:rsid w:val="0020520F"/>
    <w:rsid w:val="0021386E"/>
    <w:rsid w:val="00216D14"/>
    <w:rsid w:val="00223F41"/>
    <w:rsid w:val="002245A3"/>
    <w:rsid w:val="00225F3B"/>
    <w:rsid w:val="00232F16"/>
    <w:rsid w:val="00242D8A"/>
    <w:rsid w:val="00266636"/>
    <w:rsid w:val="002758F0"/>
    <w:rsid w:val="00281B4A"/>
    <w:rsid w:val="002868E9"/>
    <w:rsid w:val="00287429"/>
    <w:rsid w:val="00290D19"/>
    <w:rsid w:val="002A492C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7659C"/>
    <w:rsid w:val="00380E48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454CC"/>
    <w:rsid w:val="00447348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031D"/>
    <w:rsid w:val="00563767"/>
    <w:rsid w:val="00567EF6"/>
    <w:rsid w:val="005C4339"/>
    <w:rsid w:val="005C6508"/>
    <w:rsid w:val="005D008D"/>
    <w:rsid w:val="005D590C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0EE7"/>
    <w:rsid w:val="006D3094"/>
    <w:rsid w:val="006F2A1B"/>
    <w:rsid w:val="00701A30"/>
    <w:rsid w:val="00704BC1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75B"/>
    <w:rsid w:val="008C0A45"/>
    <w:rsid w:val="008C0E93"/>
    <w:rsid w:val="008D2E49"/>
    <w:rsid w:val="008D6427"/>
    <w:rsid w:val="008D7C7B"/>
    <w:rsid w:val="00903AC7"/>
    <w:rsid w:val="0091445A"/>
    <w:rsid w:val="00925442"/>
    <w:rsid w:val="00930DC4"/>
    <w:rsid w:val="00943741"/>
    <w:rsid w:val="00960263"/>
    <w:rsid w:val="00966F15"/>
    <w:rsid w:val="00967CFB"/>
    <w:rsid w:val="00982379"/>
    <w:rsid w:val="009A7BA3"/>
    <w:rsid w:val="009B0B6A"/>
    <w:rsid w:val="009C3F9A"/>
    <w:rsid w:val="009D0A29"/>
    <w:rsid w:val="009D2D90"/>
    <w:rsid w:val="009F1E57"/>
    <w:rsid w:val="009F482D"/>
    <w:rsid w:val="00A03BE3"/>
    <w:rsid w:val="00A11C73"/>
    <w:rsid w:val="00A12FAB"/>
    <w:rsid w:val="00A1614C"/>
    <w:rsid w:val="00A250B0"/>
    <w:rsid w:val="00A26D15"/>
    <w:rsid w:val="00A31261"/>
    <w:rsid w:val="00A31FEA"/>
    <w:rsid w:val="00A34CBC"/>
    <w:rsid w:val="00A45682"/>
    <w:rsid w:val="00A471B3"/>
    <w:rsid w:val="00A47DF7"/>
    <w:rsid w:val="00A62B86"/>
    <w:rsid w:val="00A63940"/>
    <w:rsid w:val="00A75ECA"/>
    <w:rsid w:val="00A815AE"/>
    <w:rsid w:val="00A8638F"/>
    <w:rsid w:val="00A92521"/>
    <w:rsid w:val="00A93A8B"/>
    <w:rsid w:val="00A961E1"/>
    <w:rsid w:val="00AB4BEA"/>
    <w:rsid w:val="00AC2AF5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2948"/>
    <w:rsid w:val="00B46417"/>
    <w:rsid w:val="00B46830"/>
    <w:rsid w:val="00B4772F"/>
    <w:rsid w:val="00B661F4"/>
    <w:rsid w:val="00B9206B"/>
    <w:rsid w:val="00B92EE9"/>
    <w:rsid w:val="00BA01AA"/>
    <w:rsid w:val="00BA0465"/>
    <w:rsid w:val="00BA3F94"/>
    <w:rsid w:val="00BC46F9"/>
    <w:rsid w:val="00BC7E6A"/>
    <w:rsid w:val="00BE2C64"/>
    <w:rsid w:val="00BE50DC"/>
    <w:rsid w:val="00BF4A1D"/>
    <w:rsid w:val="00C0053E"/>
    <w:rsid w:val="00C11463"/>
    <w:rsid w:val="00C11BFB"/>
    <w:rsid w:val="00C1518D"/>
    <w:rsid w:val="00C21A3E"/>
    <w:rsid w:val="00C33DEA"/>
    <w:rsid w:val="00C54570"/>
    <w:rsid w:val="00C65AD1"/>
    <w:rsid w:val="00C6697B"/>
    <w:rsid w:val="00C81C35"/>
    <w:rsid w:val="00C87CE9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57A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03EF"/>
    <w:rsid w:val="00EE0410"/>
    <w:rsid w:val="00EE7DCC"/>
    <w:rsid w:val="00EF29B1"/>
    <w:rsid w:val="00F009CA"/>
    <w:rsid w:val="00F17A3E"/>
    <w:rsid w:val="00F17EEA"/>
    <w:rsid w:val="00F2499C"/>
    <w:rsid w:val="00F33646"/>
    <w:rsid w:val="00F46582"/>
    <w:rsid w:val="00F47E00"/>
    <w:rsid w:val="00F52B25"/>
    <w:rsid w:val="00F650F9"/>
    <w:rsid w:val="00F87E62"/>
    <w:rsid w:val="00F92DC5"/>
    <w:rsid w:val="00F95DE0"/>
    <w:rsid w:val="00FA33CC"/>
    <w:rsid w:val="00FA35CB"/>
    <w:rsid w:val="00FB188C"/>
    <w:rsid w:val="00FB3DDB"/>
    <w:rsid w:val="00FB6E94"/>
    <w:rsid w:val="00FC1643"/>
    <w:rsid w:val="00FC6497"/>
    <w:rsid w:val="00FD2C07"/>
    <w:rsid w:val="00FD5321"/>
    <w:rsid w:val="00FF2AA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cse.yorku.ca/~tsotsos" TargetMode="External"/><Relationship Id="rId18" Type="http://schemas.openxmlformats.org/officeDocument/2006/relationships/hyperlink" Target="http://jtl.lassonde.yorku.ca/wp-content/uploads/2017/05/personfollowingrobotcnn_icvs2017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jtl.lassonde.yorku.ca/wp-content/uploads/2017/02/pfr_paper_crv2017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ecs.yorku.ca/~papaggel/" TargetMode="External"/><Relationship Id="rId17" Type="http://schemas.openxmlformats.org/officeDocument/2006/relationships/hyperlink" Target="http://www.cse.yorku.ca/~tsotso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aghavendersahdev.com/" TargetMode="External"/><Relationship Id="rId20" Type="http://schemas.openxmlformats.org/officeDocument/2006/relationships/hyperlink" Target="http://www.cse.yorku.ca/~tsots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ghavendersahdev.com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cse.yorku.ca/~tsotso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a/citations?user=tnaBlxIAAAAJ" TargetMode="External"/><Relationship Id="rId19" Type="http://schemas.openxmlformats.org/officeDocument/2006/relationships/hyperlink" Target="http://www.raghavendersahdev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raghavendersahdev.com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A002A"/>
    <w:rsid w:val="006F4449"/>
    <w:rsid w:val="00747254"/>
    <w:rsid w:val="00763914"/>
    <w:rsid w:val="00903E8D"/>
    <w:rsid w:val="00947503"/>
    <w:rsid w:val="009D14AC"/>
    <w:rsid w:val="009F1C7F"/>
    <w:rsid w:val="00AB01FF"/>
    <w:rsid w:val="00C1669A"/>
    <w:rsid w:val="00C316E2"/>
    <w:rsid w:val="00CE6EEB"/>
    <w:rsid w:val="00D454FD"/>
    <w:rsid w:val="00D53676"/>
    <w:rsid w:val="00DC4DBE"/>
    <w:rsid w:val="00E00A1D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3AA2086AB19445A183320826D2588860">
    <w:name w:val="3AA2086AB19445A183320826D2588860"/>
  </w:style>
  <w:style w:type="paragraph" w:customStyle="1" w:styleId="BDDD9F9DCF5E4DF2B8AFD6D22F3A7088">
    <w:name w:val="BDDD9F9DCF5E4DF2B8AFD6D22F3A7088"/>
  </w:style>
  <w:style w:type="paragraph" w:customStyle="1" w:styleId="E0628D4D07824AA2B52194487608682D">
    <w:name w:val="E0628D4D07824AA2B52194487608682D"/>
  </w:style>
  <w:style w:type="paragraph" w:customStyle="1" w:styleId="BAF63D921F2A4EB4B184473875000A30">
    <w:name w:val="BAF63D921F2A4EB4B184473875000A30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1804CCE9C80F4F5EBF7D9F2917270DFD">
    <w:name w:val="1804CCE9C80F4F5EBF7D9F2917270DFD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496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313</cp:revision>
  <cp:lastPrinted>2020-05-14T09:32:00Z</cp:lastPrinted>
  <dcterms:created xsi:type="dcterms:W3CDTF">2018-05-23T02:48:00Z</dcterms:created>
  <dcterms:modified xsi:type="dcterms:W3CDTF">2021-04-24T03:15:00Z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